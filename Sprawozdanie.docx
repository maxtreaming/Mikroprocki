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74" w:rsidRDefault="00E92B74" w:rsidP="00E92B74">
      <w:pPr>
        <w:pStyle w:val="Tytu"/>
        <w:jc w:val="center"/>
      </w:pPr>
    </w:p>
    <w:p w:rsidR="00E92B74" w:rsidRDefault="00E92B74" w:rsidP="00E92B74">
      <w:pPr>
        <w:pStyle w:val="Tytu"/>
        <w:jc w:val="center"/>
      </w:pPr>
    </w:p>
    <w:p w:rsidR="00451802" w:rsidRDefault="00E92B74" w:rsidP="00E92B74">
      <w:pPr>
        <w:pStyle w:val="Tytu"/>
        <w:jc w:val="center"/>
      </w:pPr>
      <w:r>
        <w:t xml:space="preserve">Sprawozdanie z </w:t>
      </w:r>
      <w:r w:rsidR="002A19E6">
        <w:t>projektu „Mikroprocesorowe układy pomiarowe”</w:t>
      </w:r>
    </w:p>
    <w:p w:rsidR="00E92B74" w:rsidRDefault="00E92B74" w:rsidP="00E92B74">
      <w:pPr>
        <w:pStyle w:val="Tytu"/>
        <w:jc w:val="center"/>
        <w:rPr>
          <w:sz w:val="40"/>
          <w:szCs w:val="40"/>
        </w:rPr>
      </w:pPr>
    </w:p>
    <w:p w:rsidR="00E92B74" w:rsidRDefault="00E92B74" w:rsidP="00E92B74"/>
    <w:p w:rsidR="00E92B74" w:rsidRPr="00E92B74" w:rsidRDefault="00E92B74" w:rsidP="00E92B74"/>
    <w:p w:rsidR="00E92B74" w:rsidRPr="00E92B74" w:rsidRDefault="00E92B74" w:rsidP="00E92B74">
      <w:pPr>
        <w:pStyle w:val="Tytu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Temat: </w:t>
      </w:r>
      <w:r w:rsidR="002A19E6">
        <w:rPr>
          <w:sz w:val="40"/>
          <w:szCs w:val="40"/>
        </w:rPr>
        <w:t>Master 1</w:t>
      </w:r>
    </w:p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/>
    <w:p w:rsidR="00E92B74" w:rsidRPr="00E92B74" w:rsidRDefault="00E92B74" w:rsidP="00E92B74">
      <w:pPr>
        <w:jc w:val="right"/>
        <w:rPr>
          <w:sz w:val="32"/>
          <w:szCs w:val="32"/>
        </w:rPr>
      </w:pPr>
      <w:r w:rsidRPr="00E92B74">
        <w:rPr>
          <w:sz w:val="32"/>
          <w:szCs w:val="32"/>
        </w:rPr>
        <w:t>Ocena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92B74" w:rsidRDefault="00E92B74" w:rsidP="00E92B74"/>
    <w:p w:rsidR="00E92B74" w:rsidRDefault="00E92B74" w:rsidP="00E92B74"/>
    <w:p w:rsidR="00E92B74" w:rsidRDefault="00E92B74" w:rsidP="00E92B74"/>
    <w:p w:rsidR="00E92B74" w:rsidRDefault="00E92B74" w:rsidP="00E92B74">
      <w:pPr>
        <w:jc w:val="right"/>
        <w:rPr>
          <w:sz w:val="32"/>
          <w:szCs w:val="32"/>
        </w:rPr>
      </w:pPr>
      <w:r w:rsidRPr="00E92B74">
        <w:rPr>
          <w:sz w:val="32"/>
          <w:szCs w:val="32"/>
        </w:rPr>
        <w:t>Maxime Guidon 205633</w:t>
      </w:r>
    </w:p>
    <w:p w:rsidR="002A19E6" w:rsidRDefault="002A19E6">
      <w:pPr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92B74" w:rsidRDefault="002A19E6" w:rsidP="002A19E6">
      <w:pPr>
        <w:pStyle w:val="Nagwek1"/>
      </w:pPr>
      <w:r>
        <w:lastRenderedPageBreak/>
        <w:t>Wstęp</w:t>
      </w:r>
    </w:p>
    <w:p w:rsidR="002A19E6" w:rsidRDefault="002A19E6" w:rsidP="002A19E6">
      <w:pPr>
        <w:ind w:firstLine="432"/>
      </w:pPr>
      <w:r>
        <w:t>Celem  działania modułu Master 1 jest dokonanie arbitrażu na linii RS485, odpytanie każdego z urządzeń o dane oraz przesłanie ich do komputera. Projekt należy opracować na  mikroprocesorach ATMEGA644P.</w:t>
      </w:r>
    </w:p>
    <w:p w:rsidR="002A19E6" w:rsidRDefault="002A19E6" w:rsidP="002A19E6">
      <w:pPr>
        <w:pStyle w:val="Nagwek1"/>
      </w:pPr>
      <w:r>
        <w:t>Opracowane algorytmy</w:t>
      </w:r>
    </w:p>
    <w:p w:rsidR="002A19E6" w:rsidRDefault="002A19E6" w:rsidP="002A19E6">
      <w:pPr>
        <w:ind w:firstLine="432"/>
      </w:pPr>
      <w:r>
        <w:t xml:space="preserve">W celu opracowania algorytmu i jego przetestowania należało wyposażyć się w dwa mikroprocesory ATMEGA. Aby podejrzeć transmisję danych po linii rs485 posłużono się analizatorem stanów logicznych </w:t>
      </w:r>
      <w:proofErr w:type="spellStart"/>
      <w:r>
        <w:t>Saleae</w:t>
      </w:r>
      <w:proofErr w:type="spellEnd"/>
      <w:r>
        <w:t xml:space="preserve"> z oprogramowaniem </w:t>
      </w:r>
      <w:proofErr w:type="spellStart"/>
      <w:r>
        <w:t>Logic</w:t>
      </w:r>
      <w:proofErr w:type="spellEnd"/>
      <w:r>
        <w:t xml:space="preserve"> 1.2.9. W celu podejrzenia wartości rejestrów oraz ustawień mikroprocesora posłużono się symulatorem środowiska BASCOM.</w:t>
      </w:r>
    </w:p>
    <w:p w:rsidR="002A19E6" w:rsidRDefault="002A19E6" w:rsidP="002A19E6">
      <w:pPr>
        <w:pStyle w:val="Nagwek2"/>
      </w:pPr>
      <w:r>
        <w:t>Początkowe ustawienia mikroprocesora</w:t>
      </w:r>
    </w:p>
    <w:p w:rsidR="002A19E6" w:rsidRDefault="00C546ED" w:rsidP="002A19E6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6DCA2" wp14:editId="69AB086B">
                <wp:simplePos x="0" y="0"/>
                <wp:positionH relativeFrom="column">
                  <wp:posOffset>-605790</wp:posOffset>
                </wp:positionH>
                <wp:positionV relativeFrom="paragraph">
                  <wp:posOffset>2345055</wp:posOffset>
                </wp:positionV>
                <wp:extent cx="6970395" cy="635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0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6ED" w:rsidRPr="001F63C5" w:rsidRDefault="00C546ED" w:rsidP="00C546ED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6D7612">
                              <w:fldChar w:fldCharType="begin"/>
                            </w:r>
                            <w:r w:rsidR="006D7612">
                              <w:instrText xml:space="preserve"> STYLEREF</w:instrText>
                            </w:r>
                            <w:r w:rsidR="006D7612">
                              <w:instrText xml:space="preserve"> 1 \s </w:instrText>
                            </w:r>
                            <w:r w:rsidR="006D76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6D76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6D7612">
                              <w:fldChar w:fldCharType="begin"/>
                            </w:r>
                            <w:r w:rsidR="006D7612">
                              <w:instrText xml:space="preserve"> SEQ Rysunek \* ARABIC \s 1 </w:instrText>
                            </w:r>
                            <w:r w:rsidR="006D76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D76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Zapis danych do pamięci </w:t>
                            </w:r>
                            <w:proofErr w:type="spellStart"/>
                            <w:r>
                              <w:t>eeprom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6DCA2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-47.7pt;margin-top:184.65pt;width:548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" stroked="f">
                <v:textbox style="mso-fit-shape-to-text:t" inset="0,0,0,0">
                  <w:txbxContent>
                    <w:p w:rsidR="00C546ED" w:rsidRPr="001F63C5" w:rsidRDefault="00C546ED" w:rsidP="00C546ED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6D7612">
                        <w:fldChar w:fldCharType="begin"/>
                      </w:r>
                      <w:r w:rsidR="006D7612">
                        <w:instrText xml:space="preserve"> STYLEREF</w:instrText>
                      </w:r>
                      <w:r w:rsidR="006D7612">
                        <w:instrText xml:space="preserve"> 1 \s </w:instrText>
                      </w:r>
                      <w:r w:rsidR="006D7612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6D7612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 w:rsidR="006D7612">
                        <w:fldChar w:fldCharType="begin"/>
                      </w:r>
                      <w:r w:rsidR="006D7612">
                        <w:instrText xml:space="preserve"> SEQ Rysunek \* ARABIC \s 1 </w:instrText>
                      </w:r>
                      <w:r w:rsidR="006D761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D7612">
                        <w:rPr>
                          <w:noProof/>
                        </w:rPr>
                        <w:fldChar w:fldCharType="end"/>
                      </w:r>
                      <w:r>
                        <w:t xml:space="preserve"> Zapis danych do pamięci </w:t>
                      </w:r>
                      <w:proofErr w:type="spellStart"/>
                      <w:r>
                        <w:t>eeprom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616EDB58" wp14:editId="74E19D13">
            <wp:simplePos x="0" y="0"/>
            <wp:positionH relativeFrom="margin">
              <wp:align>center</wp:align>
            </wp:positionH>
            <wp:positionV relativeFrom="paragraph">
              <wp:posOffset>1830741</wp:posOffset>
            </wp:positionV>
            <wp:extent cx="6970955" cy="457200"/>
            <wp:effectExtent l="0" t="0" r="1905" b="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95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E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3E781" wp14:editId="43E4EE3E">
                <wp:simplePos x="0" y="0"/>
                <wp:positionH relativeFrom="column">
                  <wp:posOffset>-589915</wp:posOffset>
                </wp:positionH>
                <wp:positionV relativeFrom="paragraph">
                  <wp:posOffset>1564005</wp:posOffset>
                </wp:positionV>
                <wp:extent cx="6941185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19E6" w:rsidRPr="00145BAF" w:rsidRDefault="002A19E6" w:rsidP="002A19E6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Rysunek </w:t>
                            </w:r>
                            <w:r w:rsidR="006D7612">
                              <w:fldChar w:fldCharType="begin"/>
                            </w:r>
                            <w:r w:rsidR="006D7612">
                              <w:instrText xml:space="preserve"> STYLEREF 1 \s </w:instrText>
                            </w:r>
                            <w:r w:rsidR="006D7612">
                              <w:fldChar w:fldCharType="separate"/>
                            </w:r>
                            <w:r w:rsidR="00C546ED">
                              <w:rPr>
                                <w:noProof/>
                              </w:rPr>
                              <w:t>2</w:t>
                            </w:r>
                            <w:r w:rsidR="006D7612">
                              <w:rPr>
                                <w:noProof/>
                              </w:rPr>
                              <w:fldChar w:fldCharType="end"/>
                            </w:r>
                            <w:r w:rsidR="00C546ED">
                              <w:t>.</w:t>
                            </w:r>
                            <w:r w:rsidR="006D7612">
                              <w:fldChar w:fldCharType="begin"/>
                            </w:r>
                            <w:r w:rsidR="006D7612">
                              <w:instrText xml:space="preserve"> SEQ Rysunek \* ARABIC \s 1 </w:instrText>
                            </w:r>
                            <w:r w:rsidR="006D7612">
                              <w:fldChar w:fldCharType="separate"/>
                            </w:r>
                            <w:r w:rsidR="00C546ED">
                              <w:rPr>
                                <w:noProof/>
                              </w:rPr>
                              <w:t>2</w:t>
                            </w:r>
                            <w:r w:rsidR="006D76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Wyznaczenie współczynników konfigurujących prędkości transmisji po magistrali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3E781" id="Pole tekstowe 2" o:spid="_x0000_s1027" type="#_x0000_t202" style="position:absolute;left:0;text-align:left;margin-left:-46.45pt;margin-top:123.15pt;width:54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" stroked="f">
                <v:textbox style="mso-fit-shape-to-text:t" inset="0,0,0,0">
                  <w:txbxContent>
                    <w:p w:rsidR="002A19E6" w:rsidRPr="00145BAF" w:rsidRDefault="002A19E6" w:rsidP="002A19E6">
                      <w:pPr>
                        <w:pStyle w:val="Legenda"/>
                        <w:rPr>
                          <w:noProof/>
                          <w:sz w:val="24"/>
                        </w:rPr>
                      </w:pPr>
                      <w:r>
                        <w:t xml:space="preserve">Rysunek </w:t>
                      </w:r>
                      <w:r w:rsidR="006D7612">
                        <w:fldChar w:fldCharType="begin"/>
                      </w:r>
                      <w:r w:rsidR="006D7612">
                        <w:instrText xml:space="preserve"> STYLEREF 1 \s </w:instrText>
                      </w:r>
                      <w:r w:rsidR="006D7612">
                        <w:fldChar w:fldCharType="separate"/>
                      </w:r>
                      <w:r w:rsidR="00C546ED">
                        <w:rPr>
                          <w:noProof/>
                        </w:rPr>
                        <w:t>2</w:t>
                      </w:r>
                      <w:r w:rsidR="006D7612">
                        <w:rPr>
                          <w:noProof/>
                        </w:rPr>
                        <w:fldChar w:fldCharType="end"/>
                      </w:r>
                      <w:r w:rsidR="00C546ED">
                        <w:t>.</w:t>
                      </w:r>
                      <w:r w:rsidR="006D7612">
                        <w:fldChar w:fldCharType="begin"/>
                      </w:r>
                      <w:r w:rsidR="006D7612">
                        <w:instrText xml:space="preserve"> SEQ Rysunek \* ARABIC \s 1 </w:instrText>
                      </w:r>
                      <w:r w:rsidR="006D7612">
                        <w:fldChar w:fldCharType="separate"/>
                      </w:r>
                      <w:r w:rsidR="00C546ED">
                        <w:rPr>
                          <w:noProof/>
                        </w:rPr>
                        <w:t>2</w:t>
                      </w:r>
                      <w:r w:rsidR="006D7612">
                        <w:rPr>
                          <w:noProof/>
                        </w:rPr>
                        <w:fldChar w:fldCharType="end"/>
                      </w:r>
                      <w:r>
                        <w:t xml:space="preserve"> Wyznaczenie współczynników konfigurujących prędkości transmisji po magistrali danych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19E6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094AB12" wp14:editId="2273B69F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6941195" cy="9334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9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E6">
        <w:t>Początkowe ustawienia mikroprocesora zostały zaczerpnięte z pomocy dydaktycznych do projektu.</w:t>
      </w:r>
      <w:r>
        <w:t xml:space="preserve"> Poniżej przedstawione zostaną fragmenty kodów wraz z komentarzami.</w:t>
      </w:r>
    </w:p>
    <w:p w:rsidR="002A19E6" w:rsidRDefault="00C546ED" w:rsidP="002A19E6">
      <w:r>
        <w:t xml:space="preserve">W pamięci EEPROM zostały zapisane adresy urządzeń, z którymi ma się komunikować MASTER. Jednocześnie umieszczono w pamięci czas trwania okresu wymiany danych między masterem a danym </w:t>
      </w:r>
      <w:proofErr w:type="spellStart"/>
      <w:r>
        <w:t>slavem</w:t>
      </w:r>
      <w:proofErr w:type="spellEnd"/>
      <w:r>
        <w:t>. Powyższe wartości są wartościami przykładowymi.</w:t>
      </w:r>
    </w:p>
    <w:p w:rsidR="000127ED" w:rsidRDefault="000127ED" w:rsidP="002A19E6"/>
    <w:p w:rsidR="000127ED" w:rsidRDefault="000127ED">
      <w:pPr>
        <w:jc w:val="left"/>
      </w:pPr>
      <w:r>
        <w:br w:type="page"/>
      </w:r>
    </w:p>
    <w:p w:rsidR="00DF05E8" w:rsidRDefault="00DF05E8" w:rsidP="002A19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8CD64" wp14:editId="6F2C37A3">
                <wp:simplePos x="0" y="0"/>
                <wp:positionH relativeFrom="margin">
                  <wp:align>center</wp:align>
                </wp:positionH>
                <wp:positionV relativeFrom="paragraph">
                  <wp:posOffset>2868930</wp:posOffset>
                </wp:positionV>
                <wp:extent cx="1828800" cy="182880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27ED" w:rsidRPr="000127ED" w:rsidRDefault="000127ED" w:rsidP="000127ED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T.E.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CD64" id="Pole tekstowe 10" o:spid="_x0000_s1028" type="#_x0000_t202" style="position:absolute;left:0;text-align:left;margin-left:0;margin-top:225.9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0127ED" w:rsidRPr="000127ED" w:rsidRDefault="000127ED" w:rsidP="000127ED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T.E. Slave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F5EE8" wp14:editId="7BC892F7">
                <wp:simplePos x="0" y="0"/>
                <wp:positionH relativeFrom="margin">
                  <wp:align>center</wp:align>
                </wp:positionH>
                <wp:positionV relativeFrom="paragraph">
                  <wp:posOffset>1868805</wp:posOffset>
                </wp:positionV>
                <wp:extent cx="1828800" cy="1828800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27ED" w:rsidRPr="000127ED" w:rsidRDefault="000127ED" w:rsidP="000127ED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5EE8" id="Pole tekstowe 9" o:spid="_x0000_s1029" type="#_x0000_t202" style="position:absolute;left:0;text-align:left;margin-left:0;margin-top:147.15pt;width:2in;height:2in;z-index:251668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0127ED" w:rsidRPr="000127ED" w:rsidRDefault="000127ED" w:rsidP="000127ED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BAFFC5" wp14:editId="18F31417">
                <wp:simplePos x="0" y="0"/>
                <wp:positionH relativeFrom="margin">
                  <wp:align>center</wp:align>
                </wp:positionH>
                <wp:positionV relativeFrom="paragraph">
                  <wp:posOffset>730250</wp:posOffset>
                </wp:positionV>
                <wp:extent cx="1828800" cy="1828800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27ED" w:rsidRPr="000127ED" w:rsidRDefault="000127ED" w:rsidP="000127ED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AFFC5" id="Pole tekstowe 8" o:spid="_x0000_s1030" type="#_x0000_t202" style="position:absolute;left:0;text-align:left;margin-left:0;margin-top:57.5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" filled="f" stroked="f">
                <v:fill o:detectmouseclick="t"/>
                <v:textbox style="mso-fit-shape-to-text:t">
                  <w:txbxContent>
                    <w:p w:rsidR="000127ED" w:rsidRPr="000127ED" w:rsidRDefault="000127ED" w:rsidP="000127ED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405682EF" wp14:editId="51E9D6BA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760720" cy="3406775"/>
            <wp:effectExtent l="0" t="0" r="0" b="317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05E8" w:rsidRDefault="00DF05E8" w:rsidP="002A19E6"/>
    <w:p w:rsidR="00DF05E8" w:rsidRDefault="00DF05E8" w:rsidP="002A19E6">
      <w:proofErr w:type="spellStart"/>
      <w:r>
        <w:t>Xzxzxz</w:t>
      </w:r>
      <w:proofErr w:type="spellEnd"/>
    </w:p>
    <w:p w:rsidR="00C546ED" w:rsidRDefault="00DF05E8" w:rsidP="00DF05E8">
      <w:pPr>
        <w:jc w:val="center"/>
      </w:pPr>
      <w:r>
        <w:rPr>
          <w:noProof/>
          <w:lang w:eastAsia="pl-PL"/>
        </w:rPr>
        <w:drawing>
          <wp:inline distT="0" distB="0" distL="0" distR="0" wp14:anchorId="060DFD64" wp14:editId="61BE95F4">
            <wp:extent cx="2257425" cy="97542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7398" cy="9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5E8" w:rsidRDefault="00DF05E8" w:rsidP="00DF05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8550BE" wp14:editId="0C777CCB">
                <wp:simplePos x="0" y="0"/>
                <wp:positionH relativeFrom="page">
                  <wp:align>left</wp:align>
                </wp:positionH>
                <wp:positionV relativeFrom="paragraph">
                  <wp:posOffset>306705</wp:posOffset>
                </wp:positionV>
                <wp:extent cx="1828800" cy="1828800"/>
                <wp:effectExtent l="0" t="0" r="0" b="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05E8" w:rsidRPr="000127ED" w:rsidRDefault="00DF05E8" w:rsidP="00DF05E8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550BE" id="Pole tekstowe 14" o:spid="_x0000_s1031" type="#_x0000_t202" style="position:absolute;left:0;text-align:left;margin-left:0;margin-top:24.15pt;width:2in;height:2in;z-index:251672576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DF05E8" w:rsidRPr="000127ED" w:rsidRDefault="00DF05E8" w:rsidP="00DF05E8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F05E8" w:rsidRPr="002A19E6" w:rsidRDefault="00DF05E8" w:rsidP="00DF05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9353B" wp14:editId="36ABF545">
                <wp:simplePos x="0" y="0"/>
                <wp:positionH relativeFrom="page">
                  <wp:align>left</wp:align>
                </wp:positionH>
                <wp:positionV relativeFrom="paragraph">
                  <wp:posOffset>1090295</wp:posOffset>
                </wp:positionV>
                <wp:extent cx="1828800" cy="1828800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05E8" w:rsidRPr="000127ED" w:rsidRDefault="00DF05E8" w:rsidP="00DF05E8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T.E.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9353B" id="Pole tekstowe 16" o:spid="_x0000_s1032" type="#_x0000_t202" style="position:absolute;left:0;text-align:left;margin-left:0;margin-top:85.85pt;width:2in;height:2in;z-index:251676672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DF05E8" w:rsidRPr="000127ED" w:rsidRDefault="00DF05E8" w:rsidP="00DF05E8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T.E. Slave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C0B24" wp14:editId="37C44A48">
                <wp:simplePos x="0" y="0"/>
                <wp:positionH relativeFrom="page">
                  <wp:align>left</wp:align>
                </wp:positionH>
                <wp:positionV relativeFrom="paragraph">
                  <wp:posOffset>633095</wp:posOffset>
                </wp:positionV>
                <wp:extent cx="1828800" cy="1828800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05E8" w:rsidRPr="000127ED" w:rsidRDefault="00DF05E8" w:rsidP="00DF05E8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C0B24" id="Pole tekstowe 15" o:spid="_x0000_s1033" type="#_x0000_t202" style="position:absolute;left:0;text-align:left;margin-left:0;margin-top:49.85pt;width:2in;height:2in;z-index:251674624;visibility:visible;mso-wrap-style:non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DF05E8" w:rsidRPr="000127ED" w:rsidRDefault="00DF05E8" w:rsidP="00DF05E8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Slave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487F6C97" wp14:editId="3B9A3312">
            <wp:extent cx="5760720" cy="1694180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E8" w:rsidRPr="002A19E6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612" w:rsidRDefault="006D7612" w:rsidP="00724357">
      <w:pPr>
        <w:spacing w:after="0" w:line="240" w:lineRule="auto"/>
      </w:pPr>
      <w:r>
        <w:separator/>
      </w:r>
    </w:p>
  </w:endnote>
  <w:endnote w:type="continuationSeparator" w:id="0">
    <w:p w:rsidR="006D7612" w:rsidRDefault="006D7612" w:rsidP="0072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84242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24357" w:rsidRDefault="00724357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05E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F05E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24357" w:rsidRDefault="007243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612" w:rsidRDefault="006D7612" w:rsidP="00724357">
      <w:pPr>
        <w:spacing w:after="0" w:line="240" w:lineRule="auto"/>
      </w:pPr>
      <w:r>
        <w:separator/>
      </w:r>
    </w:p>
  </w:footnote>
  <w:footnote w:type="continuationSeparator" w:id="0">
    <w:p w:rsidR="006D7612" w:rsidRDefault="006D7612" w:rsidP="00724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30062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ED"/>
    <w:rsid w:val="000127ED"/>
    <w:rsid w:val="00013FE8"/>
    <w:rsid w:val="002821E7"/>
    <w:rsid w:val="002A19E6"/>
    <w:rsid w:val="002D3FD0"/>
    <w:rsid w:val="003F29CA"/>
    <w:rsid w:val="00451802"/>
    <w:rsid w:val="00530DB2"/>
    <w:rsid w:val="006D739E"/>
    <w:rsid w:val="006D7612"/>
    <w:rsid w:val="007003BA"/>
    <w:rsid w:val="00724357"/>
    <w:rsid w:val="0086528C"/>
    <w:rsid w:val="00B07C54"/>
    <w:rsid w:val="00B762C4"/>
    <w:rsid w:val="00C45108"/>
    <w:rsid w:val="00C477BA"/>
    <w:rsid w:val="00C546ED"/>
    <w:rsid w:val="00CB01ED"/>
    <w:rsid w:val="00CE145D"/>
    <w:rsid w:val="00D50C31"/>
    <w:rsid w:val="00DF05E8"/>
    <w:rsid w:val="00E92B74"/>
    <w:rsid w:val="00F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35255-445F-4EA7-8A36-B7588DFD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4357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B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19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A19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A19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A19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A19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A19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A19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A19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92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92B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92B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92B74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724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24357"/>
  </w:style>
  <w:style w:type="paragraph" w:styleId="Stopka">
    <w:name w:val="footer"/>
    <w:basedOn w:val="Normalny"/>
    <w:link w:val="StopkaZnak"/>
    <w:uiPriority w:val="99"/>
    <w:unhideWhenUsed/>
    <w:rsid w:val="007243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24357"/>
  </w:style>
  <w:style w:type="character" w:customStyle="1" w:styleId="Nagwek2Znak">
    <w:name w:val="Nagłówek 2 Znak"/>
    <w:basedOn w:val="Domylnaczcionkaakapitu"/>
    <w:link w:val="Nagwek2"/>
    <w:uiPriority w:val="9"/>
    <w:rsid w:val="002A19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A1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A19E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A19E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A19E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A19E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A19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A19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2A19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46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46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46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brane\Szablon-sprawozdanie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Szablon-sprawozdanie.dotx</Template>
  <TotalTime>20</TotalTime>
  <Pages>3</Pages>
  <Words>166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Guidon</dc:creator>
  <cp:keywords/>
  <dc:description/>
  <cp:lastModifiedBy>Maxime Guidon</cp:lastModifiedBy>
  <cp:revision>5</cp:revision>
  <dcterms:created xsi:type="dcterms:W3CDTF">2016-05-15T15:39:00Z</dcterms:created>
  <dcterms:modified xsi:type="dcterms:W3CDTF">2016-05-17T21:29:00Z</dcterms:modified>
</cp:coreProperties>
</file>